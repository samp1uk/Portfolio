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63CB8302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4D702F18" w14:textId="7E0C4153"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1783212" wp14:editId="2F7B0F4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84C6D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42272E8" wp14:editId="28A1FB5E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00BBAD" w14:textId="663C6962" w:rsidR="007A7C50" w:rsidRPr="009E2168" w:rsidRDefault="00F30261" w:rsidP="007A7C5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71745" w:themeColor="text2"/>
                                      <w:sz w:val="32"/>
                                      <w:szCs w:val="32"/>
                                    </w:rPr>
                                    <w:t xml:space="preserve">           </w:t>
                                  </w:r>
                                  <w:r w:rsidR="009E216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71745" w:themeColor="text2"/>
                                      <w:sz w:val="32"/>
                                      <w:szCs w:val="32"/>
                                    </w:rPr>
                                    <w:t xml:space="preserve">   </w:t>
                                  </w:r>
                                  <w:r w:rsidR="00B95DF0" w:rsidRPr="009E216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71745" w:themeColor="text2"/>
                                      <w:sz w:val="31"/>
                                      <w:szCs w:val="31"/>
                                    </w:rPr>
                                    <w:t>UofL Research &amp; Innovation Website Renovation 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72E8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14:paraId="3000BBAD" w14:textId="663C6962" w:rsidR="007A7C50" w:rsidRPr="009E2168" w:rsidRDefault="00F30261" w:rsidP="007A7C50">
                            <w:pPr>
                              <w:jc w:val="center"/>
                              <w:rPr>
                                <w:b/>
                                <w:bCs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571745" w:themeColor="text2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9E2168">
                              <w:rPr>
                                <w:rFonts w:asciiTheme="majorHAnsi" w:hAnsiTheme="majorHAnsi"/>
                                <w:b/>
                                <w:bCs/>
                                <w:color w:val="571745" w:themeColor="text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B95DF0" w:rsidRPr="009E2168">
                              <w:rPr>
                                <w:rFonts w:asciiTheme="majorHAnsi" w:hAnsiTheme="majorHAnsi"/>
                                <w:b/>
                                <w:bCs/>
                                <w:color w:val="571745" w:themeColor="text2"/>
                                <w:sz w:val="31"/>
                                <w:szCs w:val="31"/>
                              </w:rPr>
                              <w:t>UofL Research &amp; Innovation Website Renovation Vision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16DD505" w14:textId="6740F8A8" w:rsidR="004D4571" w:rsidRPr="00127C5F" w:rsidRDefault="009E2168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D5D318" wp14:editId="7D345625">
                <wp:simplePos x="0" y="0"/>
                <wp:positionH relativeFrom="column">
                  <wp:posOffset>0</wp:posOffset>
                </wp:positionH>
                <wp:positionV relativeFrom="paragraph">
                  <wp:posOffset>-3535631</wp:posOffset>
                </wp:positionV>
                <wp:extent cx="1717382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382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A630" w14:textId="77777777" w:rsidR="00746377" w:rsidRPr="006B7ABD" w:rsidRDefault="00746377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</w:pPr>
                            <w:r w:rsidRPr="006B7ABD"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  <w:t>Sohal Patel</w:t>
                            </w:r>
                          </w:p>
                          <w:p w14:paraId="6ACEF2D3" w14:textId="77777777" w:rsidR="00746377" w:rsidRPr="006B7ABD" w:rsidRDefault="00746377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</w:pPr>
                            <w:r w:rsidRPr="006B7ABD"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  <w:t>Ruomei Wang</w:t>
                            </w:r>
                          </w:p>
                          <w:p w14:paraId="764EF49E" w14:textId="67A973DE" w:rsidR="00E400EE" w:rsidRPr="006B7ABD" w:rsidRDefault="00746377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</w:pPr>
                            <w:r w:rsidRPr="006B7ABD"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  <w:t>Emily Wantland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D318" id="Rectangle: Single Corner Snipped 1" o:spid="_x0000_s1027" style="position:absolute;margin-left:0;margin-top:-278.4pt;width:135.2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7382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" adj="-11796480,,5400" path="m,l1030635,r686747,686747l1717382,1790700,,1790700,,xe" fillcolor="#333 [3204]" stroked="f" strokeweight="3pt">
                <v:stroke joinstyle="miter"/>
                <v:formulas/>
                <v:path arrowok="t" o:connecttype="custom" o:connectlocs="0,0;1030635,0;1717382,686747;1717382,1790700;0,1790700;0,0" o:connectangles="0,0,0,0,0,0" textboxrect="0,0,1717382,1790700"/>
                <v:textbox>
                  <w:txbxContent>
                    <w:p w14:paraId="5A0FA630" w14:textId="77777777" w:rsidR="00746377" w:rsidRPr="006B7ABD" w:rsidRDefault="00746377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23"/>
                          <w:szCs w:val="23"/>
                        </w:rPr>
                      </w:pPr>
                      <w:r w:rsidRPr="006B7ABD">
                        <w:rPr>
                          <w:color w:val="FFC40C" w:themeColor="accent5"/>
                          <w:sz w:val="23"/>
                          <w:szCs w:val="23"/>
                        </w:rPr>
                        <w:t>Sohal Patel</w:t>
                      </w:r>
                    </w:p>
                    <w:p w14:paraId="6ACEF2D3" w14:textId="77777777" w:rsidR="00746377" w:rsidRPr="006B7ABD" w:rsidRDefault="00746377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23"/>
                          <w:szCs w:val="23"/>
                        </w:rPr>
                      </w:pPr>
                      <w:r w:rsidRPr="006B7ABD">
                        <w:rPr>
                          <w:color w:val="FFC40C" w:themeColor="accent5"/>
                          <w:sz w:val="23"/>
                          <w:szCs w:val="23"/>
                        </w:rPr>
                        <w:t>Ruomei Wang</w:t>
                      </w:r>
                    </w:p>
                    <w:p w14:paraId="764EF49E" w14:textId="67A973DE" w:rsidR="00E400EE" w:rsidRPr="006B7ABD" w:rsidRDefault="00746377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23"/>
                          <w:szCs w:val="23"/>
                        </w:rPr>
                      </w:pPr>
                      <w:r w:rsidRPr="006B7ABD">
                        <w:rPr>
                          <w:color w:val="FFC40C" w:themeColor="accent5"/>
                          <w:sz w:val="23"/>
                          <w:szCs w:val="23"/>
                        </w:rPr>
                        <w:t>Emily Wantland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3BD0F2" wp14:editId="66224DD6">
                <wp:simplePos x="0" y="0"/>
                <wp:positionH relativeFrom="column">
                  <wp:posOffset>4473526</wp:posOffset>
                </wp:positionH>
                <wp:positionV relativeFrom="paragraph">
                  <wp:posOffset>-8656272</wp:posOffset>
                </wp:positionV>
                <wp:extent cx="2371774" cy="2356485"/>
                <wp:effectExtent l="0" t="0" r="9525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71774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1C9A8" w14:textId="77777777" w:rsidR="00746377" w:rsidRPr="006B7ABD" w:rsidRDefault="00746377" w:rsidP="00746377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</w:pPr>
                            <w:bookmarkStart w:id="0" w:name="_GoBack"/>
                            <w:r w:rsidRPr="006B7ABD"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  <w:t xml:space="preserve">Baian Khanjar </w:t>
                            </w:r>
                          </w:p>
                          <w:p w14:paraId="45209F2D" w14:textId="77777777" w:rsidR="00746377" w:rsidRPr="006B7ABD" w:rsidRDefault="00746377" w:rsidP="00746377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</w:pPr>
                            <w:r w:rsidRPr="006B7ABD"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  <w:t xml:space="preserve">Andy Lin </w:t>
                            </w:r>
                          </w:p>
                          <w:p w14:paraId="57B6F114" w14:textId="4D6209D9" w:rsidR="007A7C50" w:rsidRPr="006B7ABD" w:rsidRDefault="00746377" w:rsidP="00746377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</w:pPr>
                            <w:r w:rsidRPr="006B7ABD">
                              <w:rPr>
                                <w:color w:val="FFC40C" w:themeColor="accent5"/>
                                <w:sz w:val="23"/>
                                <w:szCs w:val="23"/>
                              </w:rPr>
                              <w:t>Celeste Menard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D0F2" id="Rectangle: Single Corner Snipped 8" o:spid="_x0000_s1028" style="position:absolute;margin-left:352.25pt;margin-top:-681.6pt;width:186.75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74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" adj="-11796480,,5400" path="m,l1661742,r710032,710032l2371774,2356485,,2356485,,xe" fillcolor="#333 [3204]" stroked="f" strokeweight="3pt">
                <v:stroke joinstyle="miter"/>
                <v:formulas/>
                <v:path arrowok="t" o:connecttype="custom" o:connectlocs="0,0;1661742,0;2371774,710032;2371774,2356485;0,2356485;0,0" o:connectangles="0,0,0,0,0,0" textboxrect="0,0,2371774,2356485"/>
                <v:textbox>
                  <w:txbxContent>
                    <w:p w14:paraId="48C1C9A8" w14:textId="77777777" w:rsidR="00746377" w:rsidRPr="006B7ABD" w:rsidRDefault="00746377" w:rsidP="00746377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23"/>
                          <w:szCs w:val="23"/>
                        </w:rPr>
                      </w:pPr>
                      <w:bookmarkStart w:id="1" w:name="_GoBack"/>
                      <w:r w:rsidRPr="006B7ABD">
                        <w:rPr>
                          <w:color w:val="FFC40C" w:themeColor="accent5"/>
                          <w:sz w:val="23"/>
                          <w:szCs w:val="23"/>
                        </w:rPr>
                        <w:t xml:space="preserve">Baian Khanjar </w:t>
                      </w:r>
                    </w:p>
                    <w:p w14:paraId="45209F2D" w14:textId="77777777" w:rsidR="00746377" w:rsidRPr="006B7ABD" w:rsidRDefault="00746377" w:rsidP="00746377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23"/>
                          <w:szCs w:val="23"/>
                        </w:rPr>
                      </w:pPr>
                      <w:r w:rsidRPr="006B7ABD">
                        <w:rPr>
                          <w:color w:val="FFC40C" w:themeColor="accent5"/>
                          <w:sz w:val="23"/>
                          <w:szCs w:val="23"/>
                        </w:rPr>
                        <w:t xml:space="preserve">Andy Lin </w:t>
                      </w:r>
                    </w:p>
                    <w:p w14:paraId="57B6F114" w14:textId="4D6209D9" w:rsidR="007A7C50" w:rsidRPr="006B7ABD" w:rsidRDefault="00746377" w:rsidP="00746377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23"/>
                          <w:szCs w:val="23"/>
                        </w:rPr>
                      </w:pPr>
                      <w:r w:rsidRPr="006B7ABD">
                        <w:rPr>
                          <w:color w:val="FFC40C" w:themeColor="accent5"/>
                          <w:sz w:val="23"/>
                          <w:szCs w:val="23"/>
                        </w:rPr>
                        <w:t>Celeste Menard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09D6FD" wp14:editId="328977B6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57100" w14:textId="30B5FA59" w:rsidR="00074196" w:rsidRPr="00074196" w:rsidRDefault="00074196" w:rsidP="00074196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Team</w:t>
                            </w:r>
                          </w:p>
                          <w:p w14:paraId="0B86FE38" w14:textId="663DB068" w:rsidR="00AF5119" w:rsidRPr="00202FE2" w:rsidRDefault="00B95DF0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Added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D6FD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67A57100" w14:textId="30B5FA59" w:rsidR="00074196" w:rsidRPr="00074196" w:rsidRDefault="00074196" w:rsidP="00074196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Team</w:t>
                      </w:r>
                    </w:p>
                    <w:p w14:paraId="0B86FE38" w14:textId="663DB068" w:rsidR="00AF5119" w:rsidRPr="00202FE2" w:rsidRDefault="00B95DF0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Added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0AF1989B" w14:textId="279FCDF9" w:rsidR="004D4571" w:rsidRPr="00127C5F" w:rsidRDefault="004D4571" w:rsidP="00894754">
      <w:pPr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C1BB" w14:textId="77777777" w:rsidR="007B4864" w:rsidRDefault="007B4864" w:rsidP="00E71C68">
      <w:pPr>
        <w:spacing w:after="0" w:line="240" w:lineRule="auto"/>
      </w:pPr>
      <w:r>
        <w:separator/>
      </w:r>
    </w:p>
  </w:endnote>
  <w:endnote w:type="continuationSeparator" w:id="0">
    <w:p w14:paraId="1D33C120" w14:textId="77777777" w:rsidR="007B4864" w:rsidRDefault="007B4864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C680" w14:textId="77777777" w:rsidR="007B4864" w:rsidRDefault="007B4864" w:rsidP="00E71C68">
      <w:pPr>
        <w:spacing w:after="0" w:line="240" w:lineRule="auto"/>
      </w:pPr>
      <w:r>
        <w:separator/>
      </w:r>
    </w:p>
  </w:footnote>
  <w:footnote w:type="continuationSeparator" w:id="0">
    <w:p w14:paraId="07F97BAA" w14:textId="77777777" w:rsidR="007B4864" w:rsidRDefault="007B4864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E0D1B"/>
    <w:multiLevelType w:val="hybridMultilevel"/>
    <w:tmpl w:val="E852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F0"/>
    <w:rsid w:val="00006FB5"/>
    <w:rsid w:val="00011FF1"/>
    <w:rsid w:val="0002200E"/>
    <w:rsid w:val="0003441C"/>
    <w:rsid w:val="0006261B"/>
    <w:rsid w:val="00074196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B7ABD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6377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B4864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2168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5DF0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30261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5ADF53C7"/>
  <w15:docId w15:val="{B1A94111-EB4C-4ED4-A62B-DA5C0416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Sam Patel</dc:creator>
  <cp:keywords/>
  <dc:description/>
  <cp:lastModifiedBy>Sam Patel</cp:lastModifiedBy>
  <cp:revision>6</cp:revision>
  <cp:lastPrinted>2020-02-19T06:46:00Z</cp:lastPrinted>
  <dcterms:created xsi:type="dcterms:W3CDTF">2020-02-19T06:36:00Z</dcterms:created>
  <dcterms:modified xsi:type="dcterms:W3CDTF">2020-02-19T06:48:00Z</dcterms:modified>
</cp:coreProperties>
</file>